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64B" w:rsidRDefault="008723E1">
      <w:r>
        <w:rPr>
          <w:noProof/>
        </w:rPr>
        <w:drawing>
          <wp:anchor distT="0" distB="0" distL="114300" distR="114300" simplePos="0" relativeHeight="251614208" behindDoc="0" locked="0" layoutInCell="1" allowOverlap="1" wp14:anchorId="2DD21CDB" wp14:editId="70A9CCC1">
            <wp:simplePos x="0" y="0"/>
            <wp:positionH relativeFrom="column">
              <wp:posOffset>-876125</wp:posOffset>
            </wp:positionH>
            <wp:positionV relativeFrom="paragraph">
              <wp:posOffset>614551</wp:posOffset>
            </wp:positionV>
            <wp:extent cx="1505119" cy="1505119"/>
            <wp:effectExtent l="241300" t="190500" r="171450" b="2222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57" r="19179"/>
                    <a:stretch/>
                  </pic:blipFill>
                  <pic:spPr bwMode="auto">
                    <a:xfrm>
                      <a:off x="0" y="0"/>
                      <a:ext cx="1505119" cy="1505119"/>
                    </a:xfrm>
                    <a:prstGeom prst="ellipse">
                      <a:avLst/>
                    </a:prstGeom>
                    <a:grpFill/>
                    <a:ln>
                      <a:noFill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D210817" wp14:editId="37403D7D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 w:rsidR="00D777F9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上海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D777F9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123-456-7890</w:t>
                            </w:r>
                          </w:p>
                          <w:p w:rsidR="0035164B" w:rsidRPr="00D777F9" w:rsidRDefault="00D777F9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D777F9">
                              <w:rPr>
                                <w:rFonts w:hint="eastAsia"/>
                                <w:color w:val="FFFFFF" w:themeColor="background1"/>
                              </w:rPr>
                              <w:t>info@tukuppt.com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10817" id="矩形 51" o:spid="_x0000_s1026" style="position:absolute;left:0;text-align:left;margin-left:-47.75pt;margin-top:280.55pt;width:110.9pt;height:107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" filled="f" stroked="f">
                <v:textbox style="mso-fit-shape-to-text:t">
                  <w:txbxContent>
                    <w:p w:rsidR="0035164B" w:rsidRDefault="008723E1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 w:rsidR="00D777F9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上海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D777F9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123-456-7890</w:t>
                      </w:r>
                    </w:p>
                    <w:p w:rsidR="0035164B" w:rsidRPr="00D777F9" w:rsidRDefault="00D777F9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color w:val="FFFFFF" w:themeColor="background1"/>
                        </w:rPr>
                      </w:pPr>
                      <w:r w:rsidRPr="00D777F9">
                        <w:rPr>
                          <w:rFonts w:hint="eastAsia"/>
                          <w:color w:val="FFFFFF" w:themeColor="background1"/>
                        </w:rPr>
                        <w:t>info@tukuppt.com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683A3CD" wp14:editId="732FBC92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96229B9" wp14:editId="15E75B47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7A567B1" wp14:editId="4F87D448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8E7A5F9" wp14:editId="59D716CD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B928C0B" wp14:editId="3013461B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="00A72A6D"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01</w:t>
                            </w:r>
                            <w:r w:rsidR="00A72A6D"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28C0B"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27" type="#_x0000_t202" style="position:absolute;left:0;text-align:left;margin-left:-82.55pt;margin-top:203pt;width:168.35pt;height:38.4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" filled="f" stroked="f">
                <v:textbox style="mso-fit-shape-to-text:t">
                  <w:txbxContent>
                    <w:p w:rsidR="0035164B" w:rsidRDefault="008723E1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2</w:t>
                      </w:r>
                      <w:r w:rsidR="00A72A6D"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01</w:t>
                      </w:r>
                      <w:r w:rsidR="00A72A6D"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8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E7557EB" wp14:editId="26BAB19B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Pr="00A72A6D" w:rsidRDefault="00A72A6D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A72A6D">
                              <w:rPr>
                                <w:rFonts w:hint="eastAsia"/>
                                <w:b/>
                                <w:color w:val="FFFFFF" w:themeColor="background1"/>
                              </w:rPr>
                              <w:t>小熊猫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557EB" id="矩形 50" o:spid="_x0000_s1028" style="position:absolute;left:0;text-align:left;margin-left:-60.45pt;margin-top:171.3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" filled="f" stroked="f">
                <v:textbox style="mso-fit-shape-to-text:t">
                  <w:txbxContent>
                    <w:p w:rsidR="0035164B" w:rsidRPr="00A72A6D" w:rsidRDefault="00A72A6D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A72A6D">
                        <w:rPr>
                          <w:rFonts w:hint="eastAsia"/>
                          <w:b/>
                          <w:color w:val="FFFFFF" w:themeColor="background1"/>
                        </w:rPr>
                        <w:t>小熊猫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33C5C0D" wp14:editId="1DA44946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5" o:spid="_x0000_s1026" style="position:absolute;left:0;text-align:left;margin-left:123.85pt;margin-top:-3.55pt;width:370.55pt;height:20.4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" path="m1770532,259229r2935720,l4706252,175455r-2531703,l2074433,r-1854,l1770532,,1072994,,553294,,,,142202,258866r273349,l1072994,258866r697538,l1770532,259229xe" fillcolor="#ed7d31 [320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429BC125" wp14:editId="6C4D838D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120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46" o:spid="_x0000_s1026" type="#_x0000_t7" style="position:absolute;left:0;text-align:left;margin-left:272.4pt;margin-top:-3.5pt;width:17.9pt;height:20.4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" adj="13498" fillcolor="#c00000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4BCB3A0" wp14:editId="064407A0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164B" w:rsidRPr="00857D14" w:rsidRDefault="008723E1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color w:val="FFFFFF" w:themeColor="background1"/>
                              </w:rPr>
                            </w:pPr>
                            <w:r w:rsidRPr="00857D14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 xml:space="preserve">教育背景    </w:t>
                            </w:r>
                            <w:r w:rsidRPr="00857D14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9" type="#_x0000_t202" style="position:absolute;left:0;text-align:left;margin-left:133.4pt;margin-top:-3.7pt;width:147.95pt;height:1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oz8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PtfPL/2AeMXBZalQ8UDjS+7KtZfMRITKj2UpGYO7kzbpniiuKOSTrFf9FnT&#10;+YHmAuoNse9o0BXHx5UIirMQ28+Q/0UCQ/9pFQkw90kouzd7cLI/t99/lTTfl/dc9fyhZ/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hqKM/KsBAAAYAwAADgAAAAAAAAAAAAAAAAAuAgAAZHJzL2Uyb0RvYy54bWxQSwEC&#10;LQAUAAYACAAAACEAtxksmd4AAAAJAQAADwAAAAAAAAAAAAAAAAAFBAAAZHJzL2Rvd25yZXYueG1s&#10;UEsFBgAAAAAEAAQA8wAAABAFAAAAAA==&#10;" filled="f" stroked="f">
                <v:textbox style="mso-fit-shape-to-text:t">
                  <w:txbxContent>
                    <w:p w:rsidR="0035164B" w:rsidRPr="00857D14" w:rsidRDefault="008723E1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color w:val="FFFFFF" w:themeColor="background1"/>
                        </w:rPr>
                      </w:pP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教育背景</w:t>
                      </w: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 xml:space="preserve">    </w:t>
                      </w: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AE53A65" wp14:editId="46FE3A83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0970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48" o:spid="_x0000_s1026" type="#_x0000_t7" style="position:absolute;left:0;text-align:left;margin-left:112.3pt;margin-top:-3.5pt;width:17.9pt;height:20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" adj="13498" fillcolor="#c00000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2179D2A" wp14:editId="7EF52B79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41" o:spid="_x0000_s1026" style="position:absolute;left:0;text-align:left;margin-left:123.85pt;margin-top:140.4pt;width:370.55pt;height:20.4pt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" path="m1770532,259229r2935720,l4706252,175455r-2531703,l2074433,r-1854,l1770532,,1072994,,553294,,,,142202,258866r273349,l1072994,258866r697538,l1770532,259229xe" fillcolor="#ed7d31 [320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91AB48" wp14:editId="5564B967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120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42" o:spid="_x0000_s1026" type="#_x0000_t7" style="position:absolute;left:0;text-align:left;margin-left:272.4pt;margin-top:140.45pt;width:17.9pt;height:20.4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" adj="13498" fillcolor="#c00000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2992DE" wp14:editId="19F3F816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164B" w:rsidRPr="00857D14" w:rsidRDefault="008723E1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color w:val="FFFFFF" w:themeColor="background1"/>
                              </w:rPr>
                            </w:pPr>
                            <w:r w:rsidRPr="00857D14"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kern w:val="24"/>
                              </w:rPr>
                              <w:t>工作经历</w:t>
                            </w:r>
                            <w:r w:rsidRPr="00857D14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 xml:space="preserve">   </w:t>
                            </w:r>
                            <w:r w:rsidRPr="00857D14"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30" type="#_x0000_t202" style="position:absolute;left:0;text-align:left;margin-left:133.4pt;margin-top:140.25pt;width:147.95pt;height:19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 filled="f" stroked="f">
                <v:textbox style="mso-fit-shape-to-text:t">
                  <w:txbxContent>
                    <w:p w:rsidR="0035164B" w:rsidRPr="00857D14" w:rsidRDefault="008723E1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color w:val="FFFFFF" w:themeColor="background1"/>
                        </w:rPr>
                      </w:pPr>
                      <w:r w:rsidRPr="00857D14">
                        <w:rPr>
                          <w:rFonts w:ascii="方正兰亭粗黑简体" w:eastAsia="方正兰亭粗黑简体" w:cstheme="minorBidi"/>
                          <w:color w:val="FFFFFF" w:themeColor="background1"/>
                          <w:kern w:val="24"/>
                        </w:rPr>
                        <w:t>工作经历</w:t>
                      </w: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Pr="00857D14">
                        <w:rPr>
                          <w:rFonts w:ascii="方正兰亭粗黑简体" w:eastAsia="方正兰亭粗黑简体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F8128A0" wp14:editId="59006AA6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0970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44" o:spid="_x0000_s1026" type="#_x0000_t7" style="position:absolute;left:0;text-align:left;margin-left:112.3pt;margin-top:140.45pt;width:17.9pt;height:20.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" adj="13498" fillcolor="#c00000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0084B0F" wp14:editId="59342F60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7" o:spid="_x0000_s1026" style="position:absolute;left:0;text-align:left;margin-left:123.85pt;margin-top:376.3pt;width:370.55pt;height:20.4pt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" path="m1770532,259229r2935720,l4706252,175455r-2531703,l2074433,r-1854,l1770532,,1072994,,553294,,,,142202,258866r273349,l1072994,258866r697538,l1770532,259229xe" fillcolor="#ed7d31 [320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20A672B" wp14:editId="2424B650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120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38" o:spid="_x0000_s1026" type="#_x0000_t7" style="position:absolute;left:0;text-align:left;margin-left:272.4pt;margin-top:376.3pt;width:17.9pt;height:20.4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" adj="13498" fillcolor="#c00000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F72DECD" wp14:editId="64DA19BD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164B" w:rsidRPr="00857D14" w:rsidRDefault="008723E1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color w:val="FFFFFF" w:themeColor="background1"/>
                              </w:rPr>
                            </w:pPr>
                            <w:r w:rsidRPr="00857D14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 xml:space="preserve">校内活动   </w:t>
                            </w:r>
                            <w:r w:rsidRPr="00857D14"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31" type="#_x0000_t202" style="position:absolute;left:0;text-align:left;margin-left:133.4pt;margin-top:376.1pt;width:147.95pt;height:1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 filled="f" stroked="f">
                <v:textbox style="mso-fit-shape-to-text:t">
                  <w:txbxContent>
                    <w:p w:rsidR="0035164B" w:rsidRPr="00857D14" w:rsidRDefault="008723E1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color w:val="FFFFFF" w:themeColor="background1"/>
                        </w:rPr>
                      </w:pP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校内活动</w:t>
                      </w: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Pr="00857D14">
                        <w:rPr>
                          <w:rFonts w:ascii="方正兰亭粗黑简体" w:eastAsia="方正兰亭粗黑简体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E1A5B80" wp14:editId="7435104B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0970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40" o:spid="_x0000_s1026" type="#_x0000_t7" style="position:absolute;left:0;text-align:left;margin-left:112.3pt;margin-top:376.3pt;width:17.9pt;height:20.4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" adj="13498" fillcolor="#c00000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2BF026F" wp14:editId="64CD3975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33" o:spid="_x0000_s1026" style="position:absolute;left:0;text-align:left;margin-left:123.85pt;margin-top:507.85pt;width:370.55pt;height:20.4pt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" path="m1770532,259229r2935720,l4706252,175455r-2531703,l2074433,r-1854,l1770532,,1072994,,553294,,,,142202,258866r273349,l1072994,258866r697538,l1770532,259229xe" fillcolor="#ed7d31 [320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22353E" wp14:editId="2B61490B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120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34" o:spid="_x0000_s1026" type="#_x0000_t7" style="position:absolute;left:0;text-align:left;margin-left:272.4pt;margin-top:507.9pt;width:17.9pt;height:20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" adj="13498" fillcolor="#c00000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E3BE357" wp14:editId="6A8D7138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164B" w:rsidRPr="00857D14" w:rsidRDefault="008723E1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857D14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 xml:space="preserve">技能评价   </w:t>
                            </w:r>
                            <w:r w:rsidRPr="00857D14"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32" type="#_x0000_t202" style="position:absolute;left:0;text-align:left;margin-left:133.4pt;margin-top:507.7pt;width:147.95pt;height:1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 filled="f" stroked="f">
                <v:textbox style="mso-fit-shape-to-text:t">
                  <w:txbxContent>
                    <w:p w:rsidR="0035164B" w:rsidRPr="00857D14" w:rsidRDefault="008723E1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技能评价</w:t>
                      </w: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Pr="00857D14">
                        <w:rPr>
                          <w:rFonts w:ascii="方正兰亭粗黑简体" w:eastAsia="方正兰亭粗黑简体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3D71C5" wp14:editId="03427926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0970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6" o:spid="_x0000_s1026" type="#_x0000_t7" style="position:absolute;left:0;text-align:left;margin-left:112.3pt;margin-top:507.9pt;width:17.9pt;height:20.4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" adj="13498" fillcolor="#c00000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2E4D78" wp14:editId="135EC3F3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9" o:spid="_x0000_s1026" style="position:absolute;left:0;text-align:left;margin-left:123.85pt;margin-top:640.7pt;width:370.55pt;height:20.4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" path="m1770532,259229r2935720,l4706252,175455r-2531703,l2074433,r-1854,l1770532,,1072994,,553294,,,,142202,258866r273349,l1072994,258866r697538,l1770532,259229xe" fillcolor="#ed7d31 [320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500,259227;4706166,259227;4706166,175454;2174509,175454;2074395,0;2072541,0;1770500,0;1072974,0;553284,0;0,0;142199,258864;415543,258864;1072974,258864;1770500,258864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58FF31B" wp14:editId="6E6E24A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120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平行四边形 30" o:spid="_x0000_s1026" type="#_x0000_t7" style="position:absolute;left:0;text-align:left;margin-left:272.4pt;margin-top:640.75pt;width:17.9pt;height:20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" adj="13498" fillcolor="#c00000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2801BD1" wp14:editId="57B7E6FC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164B" w:rsidRPr="00857D14" w:rsidRDefault="008723E1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color w:val="FFFFFF" w:themeColor="background1"/>
                              </w:rPr>
                            </w:pPr>
                            <w:r w:rsidRPr="00857D14"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 xml:space="preserve">荣誉奖励    </w:t>
                            </w:r>
                            <w:r w:rsidRPr="00857D14"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33" type="#_x0000_t202" style="position:absolute;left:0;text-align:left;margin-left:133.4pt;margin-top:640.55pt;width:147.95pt;height:1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 filled="f" stroked="f">
                <v:textbox style="mso-fit-shape-to-text:t">
                  <w:txbxContent>
                    <w:p w:rsidR="0035164B" w:rsidRPr="00857D14" w:rsidRDefault="008723E1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color w:val="FFFFFF" w:themeColor="background1"/>
                        </w:rPr>
                      </w:pP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荣誉奖励</w:t>
                      </w:r>
                      <w:r w:rsidRPr="00857D14"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 xml:space="preserve">    </w:t>
                      </w:r>
                      <w:r w:rsidRPr="00857D14">
                        <w:rPr>
                          <w:rFonts w:ascii="方正兰亭粗黑简体" w:eastAsia="方正兰亭粗黑简体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252504" wp14:editId="3D09F1A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0970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C00000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2" o:spid="_x0000_s1026" type="#_x0000_t7" style="position:absolute;left:0;text-align:left;margin-left:112.3pt;margin-top:640.75pt;width:17.9pt;height:20.4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" adj="13498" fillcolor="#c00000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878BE6" wp14:editId="080ECB4D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—2015.6    </w:t>
                            </w:r>
                            <w:r w:rsidR="00D777F9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上海熊猫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大学        物流管理专业         本科学历</w:t>
                            </w:r>
                          </w:p>
                          <w:p w:rsidR="0035164B" w:rsidRDefault="008723E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 w:rsidR="0035164B" w:rsidRDefault="008723E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 w:rsidR="0035164B" w:rsidRDefault="008723E1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78BE6" id="矩形 24" o:spid="_x0000_s1034" style="position:absolute;left:0;text-align:left;margin-left:111.3pt;margin-top:31pt;width:382.5pt;height:9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" filled="f" stroked="f">
                <v:textbox style="mso-fit-shape-to-text:t">
                  <w:txbxContent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2011.09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—2015.6    </w:t>
                      </w:r>
                      <w:r w:rsidR="00D777F9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上海熊猫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大学        物流管理专业         本科学历</w:t>
                      </w:r>
                    </w:p>
                    <w:p w:rsidR="0035164B" w:rsidRDefault="008723E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 w:rsidR="0035164B" w:rsidRDefault="008723E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 w:rsidR="0035164B" w:rsidRDefault="008723E1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9A0D28" wp14:editId="42F79C9C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</w:t>
                            </w:r>
                            <w:r w:rsidR="00D777F9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熊猫办公有限公司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 w:rsidR="0035164B" w:rsidRDefault="0035164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</w:t>
                            </w:r>
                            <w:r w:rsidR="00D777F9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熊猫办公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有限公司    产品经理 / 主设计师 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A0D28" id="Rectangle 3" o:spid="_x0000_s1035" style="position:absolute;left:0;text-align:left;margin-left:111.1pt;margin-top:175.9pt;width:382.7pt;height:16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" filled="f" stroked="f">
                <v:textbox style="mso-fit-shape-to-text:t">
                  <w:txbxContent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</w:t>
                      </w:r>
                      <w:r w:rsidR="00D777F9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熊猫办公有限公司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 w:rsidR="0035164B" w:rsidRDefault="0035164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</w:t>
                      </w:r>
                      <w:r w:rsidR="00D777F9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熊猫办公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有限公司    产品经理 / 主设计师 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 w:rsidR="0035164B" w:rsidRDefault="008723E1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3FE7C9" wp14:editId="1EABDF1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D777F9"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上海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话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</w:t>
                            </w:r>
                            <w:proofErr w:type="spell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Xmind</w:t>
                            </w:r>
                            <w:proofErr w:type="spell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等脑图工具，精通PPT操作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FE7C9" id="矩形 26" o:spid="_x0000_s1036" style="position:absolute;left:0;text-align:left;margin-left:111.1pt;margin-top:544.85pt;width:382.7pt;height:7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" filled="f" stroked="f">
                <v:textbox style="mso-fit-shape-to-text:t">
                  <w:txbxContent>
                    <w:p w:rsidR="0035164B" w:rsidRDefault="008723E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英语CET6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D777F9"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上海</w:t>
                      </w:r>
                      <w:bookmarkStart w:id="1" w:name="_GoBack"/>
                      <w:bookmarkEnd w:id="1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话</w:t>
                      </w:r>
                    </w:p>
                    <w:p w:rsidR="0035164B" w:rsidRDefault="008723E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</w:t>
                      </w:r>
                      <w:proofErr w:type="spellStart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Xmind</w:t>
                      </w:r>
                      <w:proofErr w:type="spellEnd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等脑图工具，精通PPT操作</w:t>
                      </w:r>
                    </w:p>
                    <w:p w:rsidR="0035164B" w:rsidRDefault="008723E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 w:rsidR="0035164B" w:rsidRDefault="008723E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9948DF" wp14:editId="0D8D679C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</w:t>
                            </w:r>
                            <w:r w:rsidR="00D777F9"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上海熊猫大学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学生会     体育部部长 </w:t>
                            </w:r>
                          </w:p>
                          <w:p w:rsidR="0035164B" w:rsidRDefault="008723E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 w:rsidR="0035164B" w:rsidRDefault="008723E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 w:rsidR="0035164B" w:rsidRDefault="008723E1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948DF" id="矩形 27" o:spid="_x0000_s1037" style="position:absolute;left:0;text-align:left;margin-left:111.2pt;margin-top:409.65pt;width:382.6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" filled="f" stroked="f">
                <v:textbox style="mso-fit-shape-to-text:t">
                  <w:txbxContent>
                    <w:p w:rsidR="0035164B" w:rsidRDefault="008723E1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</w:t>
                      </w:r>
                      <w:r w:rsidR="00D777F9"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上海熊猫大学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学生会     体育部部长 </w:t>
                      </w:r>
                    </w:p>
                    <w:p w:rsidR="0035164B" w:rsidRDefault="008723E1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 w:rsidR="0035164B" w:rsidRDefault="008723E1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 w:rsidR="0035164B" w:rsidRDefault="008723E1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CC81ED" wp14:editId="34A101B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FCABDAB" wp14:editId="3FDAFED8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57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39" style="position:absolute;left:0;text-align:left;margin-left:-75.5pt;margin-top:245.35pt;width:171.7pt;height:2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" fillcolor="#ed7d31 [3205]" stroked="f" strokeweight="4.5pt">
                <v:shadow on="t" type="perspective" color="black" opacity="39321f" offset="-.9945mm,.36197mm" matrix="68157f,,,68157f"/>
                <v:textbox>
                  <w:txbxContent>
                    <w:p w:rsidR="0035164B" w:rsidRDefault="008723E1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F6F8760" wp14:editId="04A93EBA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</w:p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BD818AB" wp14:editId="5C3753AD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57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8" o:spid="_x0000_s1026" style="position:absolute;left:0;text-align:left;margin-left:-75.5pt;margin-top:404.9pt;width:171.7pt;height:27.3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" fillcolor="#ed7d31 [3205]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19201EB" wp14:editId="696067B0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57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-75.5pt;margin-top:519.05pt;width:171.7pt;height:27.3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" fillcolor="#ed7d31 [3205]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33DC1A9" wp14:editId="333B534D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0" b="127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0" o:spid="_x0000_s1026" type="#_x0000_t5" style="position:absolute;left:0;text-align:left;margin-left:81.15pt;margin-top:236.45pt;width:15pt;height:8.9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" adj="0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F91F51" wp14:editId="0D33352E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0" b="127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11" o:spid="_x0000_s1026" type="#_x0000_t5" style="position:absolute;left:0;text-align:left;margin-left:81.15pt;margin-top:396pt;width:15pt;height:8.9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" adj="0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08BD585" wp14:editId="0F8AFE73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0" b="127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12" o:spid="_x0000_s1026" type="#_x0000_t5" style="position:absolute;left:0;text-align:left;margin-left:81.15pt;margin-top:510.15pt;width:15pt;height:8.9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" adj="0" fillcolor="#c00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2503EEB" wp14:editId="3B8AAB1B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1D2F1FD" wp14:editId="249A662E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24EC26F" wp14:editId="3286005B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86957" wp14:editId="787E16FA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外语证书：英语CET6、CET4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资格证书：Adobe国际认证证书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447600" wp14:editId="156F972C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良好的公共关系意识，善于沟通，活动策划和组织协调能力。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良好的心态和责任感，吃苦耐劳，擅于管理，勇于面对挑战。</w:t>
                            </w:r>
                          </w:p>
                          <w:p w:rsidR="0035164B" w:rsidRDefault="008723E1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03968" behindDoc="1" locked="0" layoutInCell="1" allowOverlap="1" wp14:anchorId="6F4CF4C5" wp14:editId="76572233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1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DB8" w:rsidRDefault="00D41DB8" w:rsidP="00857D14">
      <w:r>
        <w:separator/>
      </w:r>
    </w:p>
  </w:endnote>
  <w:endnote w:type="continuationSeparator" w:id="0">
    <w:p w:rsidR="00D41DB8" w:rsidRDefault="00D41DB8" w:rsidP="00857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黑简体">
    <w:altName w:val="黑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兰亭粗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DB8" w:rsidRDefault="00D41DB8" w:rsidP="00857D14">
      <w:r>
        <w:separator/>
      </w:r>
    </w:p>
  </w:footnote>
  <w:footnote w:type="continuationSeparator" w:id="0">
    <w:p w:rsidR="00D41DB8" w:rsidRDefault="00D41DB8" w:rsidP="00857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5A493F"/>
    <w:rsid w:val="00127990"/>
    <w:rsid w:val="0035164B"/>
    <w:rsid w:val="00546A33"/>
    <w:rsid w:val="005A1275"/>
    <w:rsid w:val="007669CA"/>
    <w:rsid w:val="00843008"/>
    <w:rsid w:val="00857D14"/>
    <w:rsid w:val="008723E1"/>
    <w:rsid w:val="008B11F0"/>
    <w:rsid w:val="00A72A6D"/>
    <w:rsid w:val="00D41DB8"/>
    <w:rsid w:val="00D777F9"/>
    <w:rsid w:val="00F3074E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BDBDDB2"/>
  <w15:docId w15:val="{5F1BB42F-F6CD-0E48-9166-6B62F8D8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57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7D14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7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7D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C:\Users\Administrator\AppData\Roaming\kingsoft\office6\templates\download\默认\简历—创意定制B.docx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余婷兰</cp:lastModifiedBy>
  <cp:revision>5</cp:revision>
  <dcterms:created xsi:type="dcterms:W3CDTF">2017-05-11T15:00:00Z</dcterms:created>
  <dcterms:modified xsi:type="dcterms:W3CDTF">2018-04-26T14:29:00Z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